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E3" w:rsidRDefault="001566E8">
      <w:pPr>
        <w:jc w:val="center"/>
        <w:rPr>
          <w:lang w:eastAsia="en-GB"/>
        </w:rPr>
      </w:pPr>
      <w:bookmarkStart w:id="0" w:name="_GoBack"/>
      <w:bookmarkEnd w:id="0"/>
      <w:r>
        <w:rPr>
          <w:lang w:eastAsia="en-GB"/>
        </w:rPr>
        <w:t>Smart Construction Management System</w:t>
      </w:r>
    </w:p>
    <w:p w:rsidR="00207CE3" w:rsidRDefault="00207CE3">
      <w:pPr>
        <w:jc w:val="center"/>
        <w:rPr>
          <w:lang w:eastAsia="en-GB"/>
        </w:rPr>
      </w:pPr>
    </w:p>
    <w:p w:rsidR="00207CE3" w:rsidRDefault="001566E8">
      <w:pPr>
        <w:numPr>
          <w:ilvl w:val="0"/>
          <w:numId w:val="1"/>
        </w:numPr>
        <w:shd w:val="clear" w:color="auto" w:fill="FFFFFF"/>
        <w:spacing w:before="10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As a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construction manager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I want to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be notified that how many labours come to site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so that </w:t>
      </w:r>
      <w:r>
        <w:rPr>
          <w:rFonts w:ascii="Segoe UI" w:eastAsia="Times New Roman" w:hAnsi="Segoe UI" w:cs="Segoe UI"/>
          <w:bCs/>
          <w:color w:val="24292F"/>
          <w:sz w:val="24"/>
          <w:szCs w:val="24"/>
          <w:lang w:eastAsia="en-GB"/>
        </w:rPr>
        <w:t>I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 can calculate the number of manpower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207CE3" w:rsidRDefault="001566E8">
      <w:pPr>
        <w:numPr>
          <w:ilvl w:val="1"/>
          <w:numId w:val="1"/>
        </w:numPr>
        <w:shd w:val="clear" w:color="auto" w:fill="FFFFFF"/>
        <w:spacing w:before="10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Scenario: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labours attendance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given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actual labours on site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when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the labours entering the construction site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then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check the status and precise location during working hours.</w:t>
      </w:r>
    </w:p>
    <w:p w:rsidR="00207CE3" w:rsidRDefault="001566E8">
      <w:pPr>
        <w:numPr>
          <w:ilvl w:val="0"/>
          <w:numId w:val="1"/>
        </w:numPr>
        <w:shd w:val="clear" w:color="auto" w:fill="FFFFFF"/>
        <w:spacing w:before="6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As a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construction manager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I want to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see the overtime of labours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so that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I can calculate the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 amount of overtime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207CE3" w:rsidRDefault="001566E8">
      <w:pPr>
        <w:numPr>
          <w:ilvl w:val="1"/>
          <w:numId w:val="1"/>
        </w:numPr>
        <w:shd w:val="clear" w:color="auto" w:fill="FFFFFF"/>
        <w:spacing w:before="10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Scenario: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labour after working hours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given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number of labours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when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 stay working on construction site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then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check the location and time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207CE3" w:rsidRDefault="001566E8">
      <w:pPr>
        <w:numPr>
          <w:ilvl w:val="0"/>
          <w:numId w:val="1"/>
        </w:numPr>
        <w:shd w:val="clear" w:color="auto" w:fill="FFFFFF"/>
        <w:spacing w:before="6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As a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construction manager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I want to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be notified the emergency case of labour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 so that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I can alert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to emergency unit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207CE3" w:rsidRDefault="001566E8">
      <w:pPr>
        <w:numPr>
          <w:ilvl w:val="1"/>
          <w:numId w:val="1"/>
        </w:numPr>
        <w:shd w:val="clear" w:color="auto" w:fill="FFFFFF"/>
        <w:spacing w:before="10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Scenario: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Emergency aid needed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given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Bluetooth connection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when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Emergency needed from injured worker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, then 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data will send to the supervisor via Bluetooth to call emergency unit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207CE3" w:rsidRDefault="001566E8">
      <w:pPr>
        <w:numPr>
          <w:ilvl w:val="1"/>
          <w:numId w:val="1"/>
        </w:numPr>
        <w:shd w:val="clear" w:color="auto" w:fill="FFFFFF"/>
        <w:spacing w:before="100" w:after="100" w:line="240" w:lineRule="auto"/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Scenario: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GB"/>
        </w:rPr>
        <w:t>Alert to Emergency unit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given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GB"/>
        </w:rPr>
        <w:t>GPS Location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when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GB"/>
        </w:rPr>
        <w:t>supervisor get alert data via Bluetooth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, then </w:t>
      </w:r>
      <w:r>
        <w:rPr>
          <w:rFonts w:ascii="Segoe UI" w:eastAsia="Times New Roman" w:hAnsi="Segoe UI" w:cs="Segoe UI"/>
          <w:b/>
          <w:color w:val="24292F"/>
          <w:sz w:val="24"/>
          <w:szCs w:val="24"/>
          <w:lang w:eastAsia="en-GB"/>
        </w:rPr>
        <w:t>supervisor send GPS data to emergency unit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.</w:t>
      </w:r>
    </w:p>
    <w:p w:rsidR="00207CE3" w:rsidRDefault="00207CE3"/>
    <w:sectPr w:rsidR="00207CE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6E8" w:rsidRDefault="001566E8">
      <w:pPr>
        <w:spacing w:after="0" w:line="240" w:lineRule="auto"/>
      </w:pPr>
      <w:r>
        <w:separator/>
      </w:r>
    </w:p>
  </w:endnote>
  <w:endnote w:type="continuationSeparator" w:id="0">
    <w:p w:rsidR="001566E8" w:rsidRDefault="0015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6E8" w:rsidRDefault="001566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566E8" w:rsidRDefault="0015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20C80"/>
    <w:multiLevelType w:val="multilevel"/>
    <w:tmpl w:val="942A769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07CE3"/>
    <w:rsid w:val="001566E8"/>
    <w:rsid w:val="00207CE3"/>
    <w:rsid w:val="009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8C730F-CB8F-4103-996C-D4CCF6EC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AdnanAli</dc:creator>
  <dc:description/>
  <cp:lastModifiedBy>AdnanAli</cp:lastModifiedBy>
  <cp:revision>2</cp:revision>
  <dcterms:created xsi:type="dcterms:W3CDTF">2023-02-28T11:55:00Z</dcterms:created>
  <dcterms:modified xsi:type="dcterms:W3CDTF">2023-02-28T11:55:00Z</dcterms:modified>
</cp:coreProperties>
</file>